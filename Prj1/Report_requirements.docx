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10" w:rsidRDefault="009D318A">
      <w:pPr>
        <w:shd w:val="clear" w:color="auto" w:fill="FFFFFF"/>
        <w:spacing w:before="90" w:after="0" w:line="210" w:lineRule="atLeast"/>
        <w:textAlignment w:val="top"/>
      </w:pPr>
      <w:hyperlink r:id="rId6" w:tooltip="فایل فتوشاپ دانشگاه صنعتی شریف - آرم و لوگو - طراحی و چاپ - استوک فوتو -  خرید عکس و فروش عکس و طرح های گرافیک خرید و فروش psd و طرح" w:history="1"/>
    </w:p>
    <w:p w:rsidR="00100710" w:rsidRPr="004F7402" w:rsidRDefault="009D318A" w:rsidP="004F7402">
      <w:pPr>
        <w:shd w:val="clear" w:color="auto" w:fill="FFFFFF"/>
        <w:spacing w:after="0" w:line="240" w:lineRule="auto"/>
        <w:jc w:val="center"/>
        <w:textAlignment w:val="top"/>
        <w:rPr>
          <w:rFonts w:cs="B Mitra"/>
        </w:rPr>
      </w:pPr>
      <w:r w:rsidRPr="004F7402">
        <w:rPr>
          <w:rFonts w:ascii="Times New Roman" w:eastAsia="Times New Roman" w:hAnsi="Times New Roman" w:cs="B Mitra"/>
          <w:sz w:val="28"/>
          <w:szCs w:val="28"/>
          <w:rtl/>
        </w:rPr>
        <w:t>بنام خدا</w:t>
      </w:r>
    </w:p>
    <w:p w:rsidR="00100710" w:rsidRDefault="009D318A">
      <w:pPr>
        <w:shd w:val="clear" w:color="auto" w:fill="FFFFFF"/>
        <w:spacing w:after="0" w:line="240" w:lineRule="auto"/>
        <w:textAlignment w:val="top"/>
      </w:pPr>
      <w:hyperlink r:id="rId7" w:history="1"/>
    </w:p>
    <w:p w:rsidR="00100710" w:rsidRDefault="009D318A" w:rsidP="00265EDD">
      <w:pPr>
        <w:shd w:val="clear" w:color="auto" w:fill="FFFFFF"/>
        <w:spacing w:after="0" w:line="240" w:lineRule="auto"/>
        <w:jc w:val="center"/>
        <w:textAlignment w:val="top"/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19196" cy="1219196"/>
            <wp:effectExtent l="0" t="0" r="4" b="4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00710" w:rsidRDefault="009D318A" w:rsidP="00265EDD">
      <w:pPr>
        <w:shd w:val="clear" w:color="auto" w:fill="FFFFFF"/>
        <w:bidi/>
        <w:spacing w:after="0" w:line="240" w:lineRule="auto"/>
        <w:jc w:val="center"/>
        <w:textAlignment w:val="top"/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</w:pPr>
      <w:r w:rsidRPr="00265EDD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دانشکده مهندسی هوافضا</w:t>
      </w:r>
    </w:p>
    <w:p w:rsidR="00265EDD" w:rsidRPr="00265EDD" w:rsidRDefault="00265EDD" w:rsidP="00265EDD">
      <w:pPr>
        <w:shd w:val="clear" w:color="auto" w:fill="FFFFFF"/>
        <w:bidi/>
        <w:spacing w:after="0" w:line="240" w:lineRule="auto"/>
        <w:jc w:val="center"/>
        <w:textAlignment w:val="top"/>
        <w:rPr>
          <w:rFonts w:cs="B Nazanin"/>
        </w:rPr>
      </w:pPr>
      <w:r w:rsidRPr="00265EDD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دکتر محمد طیبی رهنی</w:t>
      </w:r>
    </w:p>
    <w:p w:rsidR="00100710" w:rsidRPr="00265EDD" w:rsidRDefault="00265EDD" w:rsidP="00265EDD">
      <w:pPr>
        <w:bidi/>
        <w:spacing w:after="0" w:line="240" w:lineRule="auto"/>
        <w:jc w:val="center"/>
        <w:rPr>
          <w:rFonts w:cs="B Nazanin"/>
        </w:rPr>
      </w:pPr>
      <w:r w:rsidRPr="00265EDD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 xml:space="preserve">درس </w:t>
      </w:r>
      <w:r w:rsidRPr="00265EDD">
        <w:rPr>
          <w:rFonts w:ascii="Times New Roman" w:hAnsi="Times New Roman" w:cs="B Nazanin"/>
          <w:b/>
          <w:bCs/>
          <w:sz w:val="28"/>
          <w:szCs w:val="28"/>
          <w:lang w:bidi="fa-IR"/>
        </w:rPr>
        <w:t>CFD-I</w:t>
      </w:r>
      <w:r>
        <w:rPr>
          <w:rFonts w:ascii="Times New Roman" w:hAnsi="Times New Roman" w:cs="B Nazanin"/>
          <w:b/>
          <w:bCs/>
          <w:sz w:val="28"/>
          <w:szCs w:val="28"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100710" w:rsidRPr="00265EDD" w:rsidRDefault="00265EDD" w:rsidP="00265EDD">
      <w:pPr>
        <w:pBdr>
          <w:bottom w:val="single" w:sz="6" w:space="1" w:color="000000"/>
        </w:pBdr>
        <w:bidi/>
        <w:spacing w:after="0" w:line="240" w:lineRule="auto"/>
        <w:rPr>
          <w:rFonts w:ascii="Times New Roman" w:hAnsi="Times New Roman" w:cs="B Nazanin"/>
          <w:b/>
          <w:bCs/>
          <w:sz w:val="28"/>
          <w:szCs w:val="28"/>
          <w:lang w:bidi="fa-IR"/>
        </w:rPr>
      </w:pPr>
      <w:r w:rsidRPr="00265EDD"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>شرایط تحویل پروژه ها</w:t>
      </w:r>
    </w:p>
    <w:p w:rsidR="00100710" w:rsidRPr="00265EDD" w:rsidRDefault="009D318A" w:rsidP="00265EDD">
      <w:pPr>
        <w:pBdr>
          <w:bottom w:val="single" w:sz="6" w:space="1" w:color="000000"/>
        </w:pBdr>
        <w:bidi/>
        <w:spacing w:after="0" w:line="240" w:lineRule="auto"/>
        <w:rPr>
          <w:rFonts w:ascii="Times New Roman" w:hAnsi="Times New Roman" w:cs="B Nazanin"/>
          <w:b/>
          <w:bCs/>
          <w:sz w:val="28"/>
          <w:szCs w:val="28"/>
          <w:lang w:bidi="fa-IR"/>
        </w:rPr>
      </w:pPr>
      <w:r w:rsidRPr="00265EDD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 xml:space="preserve">تدریس یار: </w:t>
      </w:r>
      <w:r w:rsidRPr="00265EDD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مهندس ضیاتبار</w:t>
      </w:r>
    </w:p>
    <w:p w:rsidR="00100710" w:rsidRDefault="00100710" w:rsidP="00265EDD">
      <w:pPr>
        <w:bidi/>
        <w:rPr>
          <w:rtl/>
        </w:rPr>
      </w:pPr>
    </w:p>
    <w:p w:rsidR="00265EDD" w:rsidRDefault="00265EDD" w:rsidP="001D1FDC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کلیه پروژه های این درس باید در قالب گزارش و فایل متن کامل کد</w:t>
      </w:r>
      <w:r w:rsidR="0030538D">
        <w:rPr>
          <w:rFonts w:cs="B Nazanin" w:hint="cs"/>
          <w:sz w:val="28"/>
          <w:szCs w:val="28"/>
          <w:rtl/>
        </w:rPr>
        <w:t xml:space="preserve"> (کامپایل شده)</w:t>
      </w:r>
      <w:r>
        <w:rPr>
          <w:rFonts w:cs="B Nazanin" w:hint="cs"/>
          <w:sz w:val="28"/>
          <w:szCs w:val="28"/>
          <w:rtl/>
        </w:rPr>
        <w:t xml:space="preserve"> </w:t>
      </w:r>
      <w:r w:rsidR="001D1FDC">
        <w:rPr>
          <w:rFonts w:cs="B Nazanin" w:hint="cs"/>
          <w:sz w:val="28"/>
          <w:szCs w:val="28"/>
          <w:rtl/>
        </w:rPr>
        <w:t>ارسال گردد</w:t>
      </w:r>
      <w:r>
        <w:rPr>
          <w:rFonts w:cs="B Nazanin" w:hint="cs"/>
          <w:sz w:val="28"/>
          <w:szCs w:val="28"/>
          <w:rtl/>
        </w:rPr>
        <w:t>. تمامی کدها باید بصورت جلسه دفاعیه ارائه و ارزیابی</w:t>
      </w:r>
      <w:r w:rsidR="001D1FDC">
        <w:rPr>
          <w:rFonts w:cs="B Nazanin" w:hint="cs"/>
          <w:sz w:val="28"/>
          <w:szCs w:val="28"/>
          <w:rtl/>
        </w:rPr>
        <w:t xml:space="preserve"> گردد. 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متن گزارش باید شامل موارد ذیل باشد: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1)تعریف مساله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2)فرضیات مساله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3)تئوری مساله</w:t>
      </w:r>
    </w:p>
    <w:p w:rsidR="001D1FDC" w:rsidRPr="001D1FDC" w:rsidRDefault="001D1FDC" w:rsidP="001D1FDC">
      <w:pPr>
        <w:bidi/>
        <w:rPr>
          <w:rFonts w:cs="B Nazanin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4)توضیح الگوریتم کد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5)توضیح ورودی ها و خروجی ها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6)تفسیر نتایج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7) متن کد برنامه</w:t>
      </w:r>
    </w:p>
    <w:p w:rsidR="001D1FDC" w:rsidRPr="001D1FDC" w:rsidRDefault="001D1FDC" w:rsidP="001D1FDC">
      <w:pPr>
        <w:bidi/>
        <w:rPr>
          <w:rFonts w:cs="B Nazanin" w:hint="cs"/>
          <w:sz w:val="28"/>
          <w:szCs w:val="28"/>
          <w:rtl/>
        </w:rPr>
      </w:pPr>
      <w:r w:rsidRPr="001D1FDC">
        <w:rPr>
          <w:rFonts w:cs="B Nazanin" w:hint="cs"/>
          <w:sz w:val="28"/>
          <w:szCs w:val="28"/>
          <w:rtl/>
        </w:rPr>
        <w:t>8) توضیح خط به خط متن کد</w:t>
      </w:r>
    </w:p>
    <w:p w:rsidR="001D1FDC" w:rsidRPr="00265EDD" w:rsidRDefault="001D1FDC" w:rsidP="001D1FDC">
      <w:pPr>
        <w:bidi/>
        <w:rPr>
          <w:rFonts w:cs="B Nazanin"/>
          <w:sz w:val="28"/>
          <w:szCs w:val="28"/>
        </w:rPr>
      </w:pPr>
    </w:p>
    <w:sectPr w:rsidR="001D1FDC" w:rsidRPr="00265E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18A" w:rsidRDefault="009D318A">
      <w:pPr>
        <w:spacing w:after="0" w:line="240" w:lineRule="auto"/>
      </w:pPr>
      <w:r>
        <w:separator/>
      </w:r>
    </w:p>
  </w:endnote>
  <w:endnote w:type="continuationSeparator" w:id="0">
    <w:p w:rsidR="009D318A" w:rsidRDefault="009D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18A" w:rsidRDefault="009D318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D318A" w:rsidRDefault="009D3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00710"/>
    <w:rsid w:val="00100710"/>
    <w:rsid w:val="001D1FDC"/>
    <w:rsid w:val="00265EDD"/>
    <w:rsid w:val="0030538D"/>
    <w:rsid w:val="004F7402"/>
    <w:rsid w:val="009D318A"/>
    <w:rsid w:val="00A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AA73A-B499-44F4-9D66-E11F81CE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imgres?imgurl=https%3A%2F%2Fwww.vecdl.com%2Fwp-content%2Fuploads%2F00237-VECDL_com-Thumbnail.png&amp;imgrefurl=https%3A%2F%2Fwww.vecdl.com%2Fdownloads%2F%25D8%25AF%25D8%25A7%25D9%2586%25D9%2584%25D9%2588%25D8%25AF-%25D8%25B9%25DA%25A9%25D8%25B3-%25D9%2588%25DA%25A9%25D8%25AA%25D9%2588%25D8%25B1-%25D8%25A2%25D8%25B1%25D9%2585-%25D9%2584%25D9%2588%25DA%25AF%25D9%2588-%25D8%25AF%25D8%25A7%25D9%2586%25D8%25B4%25DA%25AF%25D8%25A7%25D9%2587-%25D8%25B4%25D8%25B1%25DB%258C%25D9%2581%2F&amp;tbnid=stoyGZCf5_r2pM&amp;vet=12ahUKEwits_-mlo30AhUJBRoKHbNZDGwQMygHegUIARCxAQ..i&amp;docid=SBtwmOUkFsrKbM&amp;w=1004&amp;h=1004&amp;itg=1&amp;q=&#1583;&#1575;&#1606;&#1588;&#1711;&#1575;&#1607;%20&#1588;&#1585;&#1740;&#1601;%20&#1570;&#1585;&#1605;&amp;ved=2ahUKEwits_-mlo30AhUJBRoKHbNZDGwQMygHegUIARCxA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ockphoto.ir/stock-vector/&#1583;&#1575;&#1606;&#1588;&#1711;&#1575;&#1607;-&#1589;&#1606;&#1593;&#1578;&#1740;-&#1588;&#1585;&#1740;&#1601;-11208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</dc:creator>
  <dc:description/>
  <cp:lastModifiedBy>Administrator</cp:lastModifiedBy>
  <cp:revision>5</cp:revision>
  <dcterms:created xsi:type="dcterms:W3CDTF">2021-11-15T19:45:00Z</dcterms:created>
  <dcterms:modified xsi:type="dcterms:W3CDTF">2021-11-15T20:03:00Z</dcterms:modified>
</cp:coreProperties>
</file>